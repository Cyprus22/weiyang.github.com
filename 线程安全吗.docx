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线程安全吗？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Demo2和Demo3没有修改前结果无线循环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2486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Demo2和Demo3修改后结果</w:t>
      </w:r>
    </w:p>
    <w:p>
      <w:r>
        <w:drawing>
          <wp:inline distT="0" distB="0" distL="114300" distR="114300">
            <wp:extent cx="4266565" cy="2790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2645410"/>
            <wp:effectExtent l="0" t="0" r="1016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5795" cy="207137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Demo1没有修改前</w:t>
      </w:r>
    </w:p>
    <w:p>
      <w:r>
        <w:drawing>
          <wp:inline distT="0" distB="0" distL="114300" distR="114300">
            <wp:extent cx="5219065" cy="14668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Demo1修改后结果</w:t>
      </w:r>
    </w:p>
    <w:p>
      <w:r>
        <w:drawing>
          <wp:inline distT="0" distB="0" distL="114300" distR="114300">
            <wp:extent cx="5104765" cy="4114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015" cy="29616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10477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B0024"/>
    <w:rsid w:val="411B002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2018-11-12T12:14:00Z</dcterms:created>
  <dc:creator>Destiny</dc:creator>
  <cp:lastModifiedBy>Destiny</cp:lastModifiedBy>
  <dcterms:modified xsi:type="dcterms:W3CDTF">2018-11-12T12:47:53Z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